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bookmarkStart w:id="0" w:name="_GoBack"/>
    <w:bookmarkEnd w:id="0"/>
    <w:p w:rsidR="0089793F" w:rsidRDefault="009B3ADC">
      <w:pPr>
        <w:spacing w:after="200"/>
      </w:pPr>
      <w:r>
        <w:object w:dxaOrig="8640" w:dyaOrig="4860" w14:anchorId="5DEECE5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1" o:spid="_x0000_i1025" type="#_x0000_t75" style="width:6in;height:243pt;visibility:visible;mso-wrap-style:square" o:ole="">
            <v:imagedata r:id="rId6" o:title=""/>
          </v:shape>
          <o:OLEObject Type="Embed" ProgID="StaticDib" ShapeID="Picture 1" DrawAspect="Content" ObjectID="_1629300976" r:id="rId7"/>
        </w:object>
      </w:r>
    </w:p>
    <w:p w:rsidR="0089793F" w:rsidRDefault="0089793F">
      <w:pPr>
        <w:spacing w:after="200"/>
      </w:pPr>
    </w:p>
    <w:p w:rsidR="0089793F" w:rsidRDefault="009B3ADC">
      <w:pPr>
        <w:spacing w:after="200"/>
      </w:pPr>
      <w:r>
        <w:object w:dxaOrig="8640" w:dyaOrig="4860" w14:anchorId="268F408B">
          <v:shape id="Picture 2" o:spid="_x0000_i1026" type="#_x0000_t75" style="width:6in;height:243pt;visibility:visible;mso-wrap-style:square" o:ole="">
            <v:imagedata r:id="rId8" o:title=""/>
          </v:shape>
          <o:OLEObject Type="Embed" ProgID="StaticDib" ShapeID="Picture 2" DrawAspect="Content" ObjectID="_1629300977" r:id="rId9"/>
        </w:object>
      </w:r>
    </w:p>
    <w:p w:rsidR="0089793F" w:rsidRDefault="009B3ADC">
      <w:pPr>
        <w:spacing w:after="200"/>
      </w:pPr>
      <w:r>
        <w:object w:dxaOrig="8640" w:dyaOrig="4860" w14:anchorId="7FDEEF9F">
          <v:shape id="Picture 3" o:spid="_x0000_i1027" type="#_x0000_t75" style="width:6in;height:243pt;visibility:visible;mso-wrap-style:square" o:ole="">
            <v:imagedata r:id="rId10" o:title=""/>
          </v:shape>
          <o:OLEObject Type="Embed" ProgID="StaticDib" ShapeID="Picture 3" DrawAspect="Content" ObjectID="_1629300978" r:id="rId11"/>
        </w:object>
      </w:r>
    </w:p>
    <w:p w:rsidR="0089793F" w:rsidRDefault="009B3ADC">
      <w:pPr>
        <w:spacing w:after="200"/>
      </w:pPr>
      <w:r>
        <w:object w:dxaOrig="8640" w:dyaOrig="4860" w14:anchorId="298D3A4C">
          <v:shape id="Picture 4" o:spid="_x0000_i1028" type="#_x0000_t75" style="width:6in;height:243pt;visibility:visible;mso-wrap-style:square" o:ole="">
            <v:imagedata r:id="rId12" o:title=""/>
          </v:shape>
          <o:OLEObject Type="Embed" ProgID="StaticDib" ShapeID="Picture 4" DrawAspect="Content" ObjectID="_1629300979" r:id="rId13"/>
        </w:object>
      </w:r>
    </w:p>
    <w:p w:rsidR="0089793F" w:rsidRDefault="009B3ADC">
      <w:pPr>
        <w:spacing w:after="200"/>
      </w:pPr>
      <w:r>
        <w:object w:dxaOrig="8640" w:dyaOrig="4860" w14:anchorId="2EF83D91">
          <v:shape id="Picture 5" o:spid="_x0000_i1029" type="#_x0000_t75" style="width:6in;height:243pt;visibility:visible;mso-wrap-style:square" o:ole="">
            <v:imagedata r:id="rId14" o:title=""/>
          </v:shape>
          <o:OLEObject Type="Embed" ProgID="StaticDib" ShapeID="Picture 5" DrawAspect="Content" ObjectID="_1629300980" r:id="rId15"/>
        </w:object>
      </w:r>
    </w:p>
    <w:p w:rsidR="0089793F" w:rsidRDefault="009B3ADC">
      <w:pPr>
        <w:spacing w:after="200"/>
      </w:pPr>
      <w:r>
        <w:object w:dxaOrig="8640" w:dyaOrig="4860" w14:anchorId="48B2DADA">
          <v:shape id="Picture 6" o:spid="_x0000_i1030" type="#_x0000_t75" style="width:6in;height:243pt;visibility:visible;mso-wrap-style:square" o:ole="">
            <v:imagedata r:id="rId16" o:title=""/>
          </v:shape>
          <o:OLEObject Type="Embed" ProgID="StaticDib" ShapeID="Picture 6" DrawAspect="Content" ObjectID="_1629300981" r:id="rId17"/>
        </w:object>
      </w:r>
    </w:p>
    <w:p w:rsidR="0089793F" w:rsidRDefault="009B3ADC">
      <w:pPr>
        <w:spacing w:after="200"/>
      </w:pPr>
      <w:r>
        <w:object w:dxaOrig="8640" w:dyaOrig="4860" w14:anchorId="58F41EFF">
          <v:shape id="Picture 7" o:spid="_x0000_i1031" type="#_x0000_t75" style="width:6in;height:243pt;visibility:visible;mso-wrap-style:square" o:ole="">
            <v:imagedata r:id="rId18" o:title=""/>
          </v:shape>
          <o:OLEObject Type="Embed" ProgID="StaticDib" ShapeID="Picture 7" DrawAspect="Content" ObjectID="_1629300982" r:id="rId19"/>
        </w:object>
      </w:r>
    </w:p>
    <w:p w:rsidR="0089793F" w:rsidRDefault="009B3ADC">
      <w:pPr>
        <w:spacing w:after="200"/>
      </w:pPr>
      <w:r>
        <w:object w:dxaOrig="8640" w:dyaOrig="4860" w14:anchorId="3EF2B8E1">
          <v:shape id="Picture 8" o:spid="_x0000_i1032" type="#_x0000_t75" style="width:6in;height:243pt;visibility:visible;mso-wrap-style:square" o:ole="">
            <v:imagedata r:id="rId20" o:title=""/>
          </v:shape>
          <o:OLEObject Type="Embed" ProgID="StaticDib" ShapeID="Picture 8" DrawAspect="Content" ObjectID="_1629300983" r:id="rId21"/>
        </w:object>
      </w:r>
    </w:p>
    <w:p w:rsidR="0089793F" w:rsidRDefault="009B3ADC">
      <w:pPr>
        <w:spacing w:after="200"/>
      </w:pPr>
      <w:r>
        <w:object w:dxaOrig="8640" w:dyaOrig="4860" w14:anchorId="64F48729">
          <v:shape id="Picture 9" o:spid="_x0000_i1033" type="#_x0000_t75" style="width:6in;height:243pt;visibility:visible;mso-wrap-style:square" o:ole="">
            <v:imagedata r:id="rId22" o:title=""/>
          </v:shape>
          <o:OLEObject Type="Embed" ProgID="StaticDib" ShapeID="Picture 9" DrawAspect="Content" ObjectID="_1629300984" r:id="rId23"/>
        </w:object>
      </w:r>
    </w:p>
    <w:p w:rsidR="0089793F" w:rsidRDefault="009B3ADC">
      <w:pPr>
        <w:spacing w:after="200"/>
      </w:pPr>
      <w:r>
        <w:object w:dxaOrig="8640" w:dyaOrig="4860" w14:anchorId="21D7BC04">
          <v:shape id="Picture 10" o:spid="_x0000_i1034" type="#_x0000_t75" style="width:6in;height:243pt;visibility:visible;mso-wrap-style:square" o:ole="">
            <v:imagedata r:id="rId24" o:title=""/>
          </v:shape>
          <o:OLEObject Type="Embed" ProgID="StaticDib" ShapeID="Picture 10" DrawAspect="Content" ObjectID="_1629300985" r:id="rId25"/>
        </w:object>
      </w:r>
    </w:p>
    <w:p w:rsidR="0089793F" w:rsidRDefault="009B3ADC">
      <w:pPr>
        <w:spacing w:after="200"/>
      </w:pPr>
      <w:r>
        <w:object w:dxaOrig="8640" w:dyaOrig="4860" w14:anchorId="0547FC41">
          <v:shape id="Picture 11" o:spid="_x0000_i1035" type="#_x0000_t75" style="width:6in;height:243pt;visibility:visible;mso-wrap-style:square" o:ole="">
            <v:imagedata r:id="rId26" o:title=""/>
          </v:shape>
          <o:OLEObject Type="Embed" ProgID="StaticDib" ShapeID="Picture 11" DrawAspect="Content" ObjectID="_1629300986" r:id="rId27"/>
        </w:object>
      </w:r>
    </w:p>
    <w:p w:rsidR="0089793F" w:rsidRDefault="009B3ADC">
      <w:pPr>
        <w:spacing w:after="200"/>
      </w:pPr>
      <w:r>
        <w:object w:dxaOrig="8640" w:dyaOrig="4860" w14:anchorId="77F831B4">
          <v:shape id="Picture 12" o:spid="_x0000_i1036" type="#_x0000_t75" style="width:6in;height:243pt;visibility:visible;mso-wrap-style:square" o:ole="">
            <v:imagedata r:id="rId28" o:title=""/>
          </v:shape>
          <o:OLEObject Type="Embed" ProgID="StaticDib" ShapeID="Picture 12" DrawAspect="Content" ObjectID="_1629300987" r:id="rId29"/>
        </w:object>
      </w:r>
    </w:p>
    <w:p w:rsidR="0089793F" w:rsidRDefault="009B3ADC">
      <w:pPr>
        <w:spacing w:after="200"/>
      </w:pPr>
      <w:r>
        <w:object w:dxaOrig="8640" w:dyaOrig="4860" w14:anchorId="0158B4CF">
          <v:shape id="Picture 13" o:spid="_x0000_i1037" type="#_x0000_t75" style="width:6in;height:243pt;visibility:visible;mso-wrap-style:square" o:ole="">
            <v:imagedata r:id="rId30" o:title=""/>
          </v:shape>
          <o:OLEObject Type="Embed" ProgID="StaticDib" ShapeID="Picture 13" DrawAspect="Content" ObjectID="_1629300988" r:id="rId31"/>
        </w:object>
      </w:r>
    </w:p>
    <w:p w:rsidR="0089793F" w:rsidRDefault="009B3ADC">
      <w:pPr>
        <w:spacing w:after="200"/>
      </w:pPr>
      <w:r>
        <w:object w:dxaOrig="8640" w:dyaOrig="4860" w14:anchorId="37062FC0">
          <v:shape id="Picture 14" o:spid="_x0000_i1038" type="#_x0000_t75" style="width:6in;height:243pt;visibility:visible;mso-wrap-style:square" o:ole="">
            <v:imagedata r:id="rId32" o:title=""/>
          </v:shape>
          <o:OLEObject Type="Embed" ProgID="StaticDib" ShapeID="Picture 14" DrawAspect="Content" ObjectID="_1629300989" r:id="rId33"/>
        </w:object>
      </w:r>
    </w:p>
    <w:p w:rsidR="0089793F" w:rsidRDefault="009B3ADC">
      <w:pPr>
        <w:spacing w:after="200"/>
      </w:pPr>
      <w:r>
        <w:object w:dxaOrig="8640" w:dyaOrig="4860" w14:anchorId="15BFE6F9">
          <v:shape id="Picture 15" o:spid="_x0000_i1039" type="#_x0000_t75" style="width:6in;height:243pt;visibility:visible;mso-wrap-style:square" o:ole="">
            <v:imagedata r:id="rId34" o:title=""/>
          </v:shape>
          <o:OLEObject Type="Embed" ProgID="StaticDib" ShapeID="Picture 15" DrawAspect="Content" ObjectID="_1629300990" r:id="rId35"/>
        </w:object>
      </w:r>
    </w:p>
    <w:p w:rsidR="0089793F" w:rsidRDefault="009B3ADC">
      <w:pPr>
        <w:spacing w:after="200"/>
      </w:pPr>
      <w:r>
        <w:object w:dxaOrig="8640" w:dyaOrig="4860" w14:anchorId="352121C4">
          <v:shape id="Picture 16" o:spid="_x0000_i1040" type="#_x0000_t75" style="width:6in;height:243pt;visibility:visible;mso-wrap-style:square" o:ole="">
            <v:imagedata r:id="rId36" o:title=""/>
          </v:shape>
          <o:OLEObject Type="Embed" ProgID="StaticDib" ShapeID="Picture 16" DrawAspect="Content" ObjectID="_1629300991" r:id="rId37"/>
        </w:object>
      </w:r>
    </w:p>
    <w:p w:rsidR="0089793F" w:rsidRDefault="009B3ADC">
      <w:pPr>
        <w:spacing w:after="200"/>
      </w:pPr>
      <w:r>
        <w:object w:dxaOrig="8640" w:dyaOrig="4860" w14:anchorId="37EE8513">
          <v:shape id="Picture 17" o:spid="_x0000_i1041" type="#_x0000_t75" style="width:6in;height:243pt;visibility:visible;mso-wrap-style:square" o:ole="">
            <v:imagedata r:id="rId38" o:title=""/>
          </v:shape>
          <o:OLEObject Type="Embed" ProgID="StaticDib" ShapeID="Picture 17" DrawAspect="Content" ObjectID="_1629300992" r:id="rId39"/>
        </w:object>
      </w:r>
    </w:p>
    <w:p w:rsidR="0089793F" w:rsidRDefault="009B3ADC">
      <w:pPr>
        <w:spacing w:after="200"/>
      </w:pPr>
      <w:r>
        <w:object w:dxaOrig="8640" w:dyaOrig="4860" w14:anchorId="2ACD0530">
          <v:shape id="Picture 18" o:spid="_x0000_i1042" type="#_x0000_t75" style="width:6in;height:243pt;visibility:visible;mso-wrap-style:square" o:ole="">
            <v:imagedata r:id="rId40" o:title=""/>
          </v:shape>
          <o:OLEObject Type="Embed" ProgID="StaticDib" ShapeID="Picture 18" DrawAspect="Content" ObjectID="_1629300993" r:id="rId41"/>
        </w:object>
      </w:r>
    </w:p>
    <w:p w:rsidR="0089793F" w:rsidRDefault="009B3ADC">
      <w:pPr>
        <w:spacing w:after="200"/>
      </w:pPr>
      <w:r>
        <w:object w:dxaOrig="8640" w:dyaOrig="4860" w14:anchorId="6E2E060B">
          <v:shape id="Picture 19" o:spid="_x0000_i1043" type="#_x0000_t75" style="width:6in;height:243pt;visibility:visible;mso-wrap-style:square" o:ole="">
            <v:imagedata r:id="rId42" o:title=""/>
          </v:shape>
          <o:OLEObject Type="Embed" ProgID="StaticDib" ShapeID="Picture 19" DrawAspect="Content" ObjectID="_1629300994" r:id="rId43"/>
        </w:object>
      </w:r>
    </w:p>
    <w:p w:rsidR="0089793F" w:rsidRDefault="009B3ADC">
      <w:pPr>
        <w:spacing w:after="200"/>
      </w:pPr>
      <w:r>
        <w:object w:dxaOrig="8640" w:dyaOrig="4860" w14:anchorId="5C3C8A52">
          <v:shape id="Picture 20" o:spid="_x0000_i1044" type="#_x0000_t75" style="width:6in;height:243pt;visibility:visible;mso-wrap-style:square" o:ole="">
            <v:imagedata r:id="rId44" o:title=""/>
          </v:shape>
          <o:OLEObject Type="Embed" ProgID="StaticDib" ShapeID="Picture 20" DrawAspect="Content" ObjectID="_1629300995" r:id="rId45"/>
        </w:object>
      </w:r>
    </w:p>
    <w:p w:rsidR="0089793F" w:rsidRDefault="009B3ADC">
      <w:pPr>
        <w:spacing w:after="200"/>
      </w:pPr>
      <w:r>
        <w:object w:dxaOrig="8640" w:dyaOrig="4860" w14:anchorId="185FD3F5">
          <v:shape id="Picture 21" o:spid="_x0000_i1045" type="#_x0000_t75" style="width:6in;height:243pt;visibility:visible;mso-wrap-style:square" o:ole="">
            <v:imagedata r:id="rId46" o:title=""/>
          </v:shape>
          <o:OLEObject Type="Embed" ProgID="StaticDib" ShapeID="Picture 21" DrawAspect="Content" ObjectID="_1629300996" r:id="rId47"/>
        </w:object>
      </w:r>
    </w:p>
    <w:p w:rsidR="0089793F" w:rsidRDefault="009B3ADC">
      <w:pPr>
        <w:spacing w:after="200"/>
      </w:pPr>
      <w:r>
        <w:object w:dxaOrig="8640" w:dyaOrig="4860" w14:anchorId="411D2690">
          <v:shape id="Picture 22" o:spid="_x0000_i1046" type="#_x0000_t75" style="width:6in;height:243pt;visibility:visible;mso-wrap-style:square" o:ole="">
            <v:imagedata r:id="rId48" o:title=""/>
          </v:shape>
          <o:OLEObject Type="Embed" ProgID="StaticDib" ShapeID="Picture 22" DrawAspect="Content" ObjectID="_1629300997" r:id="rId49"/>
        </w:object>
      </w:r>
    </w:p>
    <w:p w:rsidR="0089793F" w:rsidRDefault="009B3ADC">
      <w:pPr>
        <w:spacing w:after="200"/>
      </w:pPr>
      <w:r>
        <w:object w:dxaOrig="8640" w:dyaOrig="4860" w14:anchorId="168E76B2">
          <v:shape id="Picture 23" o:spid="_x0000_i1047" type="#_x0000_t75" style="width:6in;height:243pt;visibility:visible;mso-wrap-style:square" o:ole="">
            <v:imagedata r:id="rId50" o:title=""/>
          </v:shape>
          <o:OLEObject Type="Embed" ProgID="StaticDib" ShapeID="Picture 23" DrawAspect="Content" ObjectID="_1629300998" r:id="rId51"/>
        </w:object>
      </w:r>
    </w:p>
    <w:p w:rsidR="0089793F" w:rsidRDefault="009B3ADC">
      <w:pPr>
        <w:spacing w:after="200"/>
      </w:pPr>
      <w:r>
        <w:object w:dxaOrig="8640" w:dyaOrig="4860" w14:anchorId="454BF149">
          <v:shape id="Picture 24" o:spid="_x0000_i1048" type="#_x0000_t75" style="width:6in;height:243pt;visibility:visible;mso-wrap-style:square" o:ole="">
            <v:imagedata r:id="rId52" o:title=""/>
          </v:shape>
          <o:OLEObject Type="Embed" ProgID="StaticDib" ShapeID="Picture 24" DrawAspect="Content" ObjectID="_1629300999" r:id="rId53"/>
        </w:object>
      </w:r>
    </w:p>
    <w:p w:rsidR="0089793F" w:rsidRDefault="009B3ADC">
      <w:pPr>
        <w:spacing w:after="200"/>
      </w:pPr>
      <w:r>
        <w:object w:dxaOrig="8640" w:dyaOrig="4860" w14:anchorId="0476259A">
          <v:shape id="Picture 25" o:spid="_x0000_i1049" type="#_x0000_t75" style="width:6in;height:243pt;visibility:visible;mso-wrap-style:square" o:ole="">
            <v:imagedata r:id="rId54" o:title=""/>
          </v:shape>
          <o:OLEObject Type="Embed" ProgID="StaticDib" ShapeID="Picture 25" DrawAspect="Content" ObjectID="_1629301000" r:id="rId55"/>
        </w:object>
      </w:r>
    </w:p>
    <w:p w:rsidR="0089793F" w:rsidRDefault="009B3ADC">
      <w:pPr>
        <w:spacing w:after="200"/>
      </w:pPr>
      <w:r>
        <w:object w:dxaOrig="8640" w:dyaOrig="4860" w14:anchorId="3B1BC803">
          <v:shape id="Picture 26" o:spid="_x0000_i1050" type="#_x0000_t75" style="width:6in;height:243pt;visibility:visible;mso-wrap-style:square" o:ole="">
            <v:imagedata r:id="rId56" o:title=""/>
          </v:shape>
          <o:OLEObject Type="Embed" ProgID="StaticDib" ShapeID="Picture 26" DrawAspect="Content" ObjectID="_1629301001" r:id="rId57"/>
        </w:object>
      </w:r>
    </w:p>
    <w:p w:rsidR="0089793F" w:rsidRDefault="009B3ADC">
      <w:pPr>
        <w:spacing w:after="200"/>
      </w:pPr>
      <w:r>
        <w:object w:dxaOrig="8640" w:dyaOrig="4860" w14:anchorId="74619D37">
          <v:shape id="Picture 27" o:spid="_x0000_i1051" type="#_x0000_t75" style="width:6in;height:243pt;visibility:visible;mso-wrap-style:square" o:ole="">
            <v:imagedata r:id="rId58" o:title=""/>
          </v:shape>
          <o:OLEObject Type="Embed" ProgID="StaticDib" ShapeID="Picture 27" DrawAspect="Content" ObjectID="_1629301002" r:id="rId59"/>
        </w:object>
      </w:r>
    </w:p>
    <w:p w:rsidR="0089793F" w:rsidRDefault="009B3ADC">
      <w:pPr>
        <w:spacing w:after="200"/>
      </w:pPr>
      <w:r>
        <w:object w:dxaOrig="8640" w:dyaOrig="4860" w14:anchorId="41B3D44F">
          <v:shape id="Picture 28" o:spid="_x0000_i1052" type="#_x0000_t75" style="width:6in;height:243pt;visibility:visible;mso-wrap-style:square" o:ole="">
            <v:imagedata r:id="rId60" o:title=""/>
          </v:shape>
          <o:OLEObject Type="Embed" ProgID="StaticDib" ShapeID="Picture 28" DrawAspect="Content" ObjectID="_1629301003" r:id="rId61"/>
        </w:object>
      </w:r>
    </w:p>
    <w:p w:rsidR="0089793F" w:rsidRDefault="009B3ADC">
      <w:pPr>
        <w:spacing w:after="200"/>
      </w:pPr>
      <w:r>
        <w:object w:dxaOrig="8640" w:dyaOrig="4860" w14:anchorId="320EF7A7">
          <v:shape id="Picture 29" o:spid="_x0000_i1053" type="#_x0000_t75" style="width:6in;height:243pt;visibility:visible;mso-wrap-style:square" o:ole="">
            <v:imagedata r:id="rId62" o:title=""/>
          </v:shape>
          <o:OLEObject Type="Embed" ProgID="StaticDib" ShapeID="Picture 29" DrawAspect="Content" ObjectID="_1629301004" r:id="rId63"/>
        </w:object>
      </w:r>
    </w:p>
    <w:p w:rsidR="0089793F" w:rsidRDefault="009B3ADC">
      <w:pPr>
        <w:spacing w:after="200"/>
      </w:pPr>
      <w:r>
        <w:object w:dxaOrig="8640" w:dyaOrig="4860" w14:anchorId="3E922D6E">
          <v:shape id="Picture 30" o:spid="_x0000_i1054" type="#_x0000_t75" style="width:6in;height:243pt;visibility:visible;mso-wrap-style:square" o:ole="">
            <v:imagedata r:id="rId64" o:title=""/>
          </v:shape>
          <o:OLEObject Type="Embed" ProgID="StaticDib" ShapeID="Picture 30" DrawAspect="Content" ObjectID="_1629301005" r:id="rId65"/>
        </w:object>
      </w:r>
    </w:p>
    <w:p w:rsidR="0089793F" w:rsidRDefault="009B3ADC">
      <w:pPr>
        <w:spacing w:after="200"/>
      </w:pPr>
      <w:r>
        <w:object w:dxaOrig="8640" w:dyaOrig="4860" w14:anchorId="0031C8C1">
          <v:shape id="Picture 31" o:spid="_x0000_i1055" type="#_x0000_t75" style="width:6in;height:243pt;visibility:visible;mso-wrap-style:square" o:ole="">
            <v:imagedata r:id="rId66" o:title=""/>
          </v:shape>
          <o:OLEObject Type="Embed" ProgID="StaticDib" ShapeID="Picture 31" DrawAspect="Content" ObjectID="_1629301006" r:id="rId67"/>
        </w:object>
      </w:r>
    </w:p>
    <w:p w:rsidR="0089793F" w:rsidRDefault="009B3ADC">
      <w:pPr>
        <w:spacing w:after="200"/>
      </w:pPr>
      <w:r>
        <w:object w:dxaOrig="8640" w:dyaOrig="4860" w14:anchorId="683BF06A">
          <v:shape id="Picture 32" o:spid="_x0000_i1056" type="#_x0000_t75" style="width:6in;height:243pt;visibility:visible;mso-wrap-style:square" o:ole="">
            <v:imagedata r:id="rId68" o:title=""/>
          </v:shape>
          <o:OLEObject Type="Embed" ProgID="StaticDib" ShapeID="Picture 32" DrawAspect="Content" ObjectID="_1629301007" r:id="rId69"/>
        </w:object>
      </w:r>
    </w:p>
    <w:p w:rsidR="0089793F" w:rsidRDefault="009B3ADC">
      <w:pPr>
        <w:spacing w:after="200"/>
      </w:pPr>
      <w:r>
        <w:object w:dxaOrig="8640" w:dyaOrig="4860" w14:anchorId="57242A69">
          <v:shape id="Picture 33" o:spid="_x0000_i1057" type="#_x0000_t75" style="width:6in;height:243pt;visibility:visible;mso-wrap-style:square" o:ole="">
            <v:imagedata r:id="rId70" o:title=""/>
          </v:shape>
          <o:OLEObject Type="Embed" ProgID="StaticDib" ShapeID="Picture 33" DrawAspect="Content" ObjectID="_1629301008" r:id="rId71"/>
        </w:object>
      </w:r>
    </w:p>
    <w:p w:rsidR="0089793F" w:rsidRDefault="009B3ADC">
      <w:pPr>
        <w:spacing w:after="200"/>
      </w:pPr>
      <w:r>
        <w:object w:dxaOrig="8640" w:dyaOrig="4860" w14:anchorId="43072E87">
          <v:shape id="Picture 34" o:spid="_x0000_i1058" type="#_x0000_t75" style="width:6in;height:243pt;visibility:visible;mso-wrap-style:square" o:ole="">
            <v:imagedata r:id="rId72" o:title=""/>
          </v:shape>
          <o:OLEObject Type="Embed" ProgID="StaticDib" ShapeID="Picture 34" DrawAspect="Content" ObjectID="_1629301009" r:id="rId73"/>
        </w:object>
      </w:r>
    </w:p>
    <w:p w:rsidR="0089793F" w:rsidRDefault="009B3ADC">
      <w:pPr>
        <w:spacing w:after="200"/>
      </w:pPr>
      <w:r>
        <w:object w:dxaOrig="8640" w:dyaOrig="4860" w14:anchorId="51EB8CB4">
          <v:shape id="Picture 35" o:spid="_x0000_i1059" type="#_x0000_t75" style="width:6in;height:243pt;visibility:visible;mso-wrap-style:square" o:ole="">
            <v:imagedata r:id="rId74" o:title=""/>
          </v:shape>
          <o:OLEObject Type="Embed" ProgID="StaticDib" ShapeID="Picture 35" DrawAspect="Content" ObjectID="_1629301010" r:id="rId75"/>
        </w:object>
      </w:r>
    </w:p>
    <w:p w:rsidR="0089793F" w:rsidRDefault="009B3ADC">
      <w:pPr>
        <w:spacing w:after="200"/>
      </w:pPr>
      <w:r>
        <w:object w:dxaOrig="8640" w:dyaOrig="4860" w14:anchorId="7A937EB8">
          <v:shape id="Picture 36" o:spid="_x0000_i1060" type="#_x0000_t75" style="width:6in;height:243pt;visibility:visible;mso-wrap-style:square" o:ole="">
            <v:imagedata r:id="rId76" o:title=""/>
          </v:shape>
          <o:OLEObject Type="Embed" ProgID="StaticDib" ShapeID="Picture 36" DrawAspect="Content" ObjectID="_1629301011" r:id="rId77"/>
        </w:object>
      </w:r>
    </w:p>
    <w:p w:rsidR="0089793F" w:rsidRDefault="009B3ADC">
      <w:pPr>
        <w:spacing w:after="200"/>
      </w:pPr>
      <w:r>
        <w:object w:dxaOrig="8640" w:dyaOrig="4860" w14:anchorId="26838CFD">
          <v:shape id="Picture 37" o:spid="_x0000_i1061" type="#_x0000_t75" style="width:6in;height:243pt;visibility:visible;mso-wrap-style:square" o:ole="">
            <v:imagedata r:id="rId78" o:title=""/>
          </v:shape>
          <o:OLEObject Type="Embed" ProgID="StaticDib" ShapeID="Picture 37" DrawAspect="Content" ObjectID="_1629301012" r:id="rId79"/>
        </w:object>
      </w:r>
    </w:p>
    <w:p w:rsidR="0089793F" w:rsidRDefault="009B3ADC">
      <w:pPr>
        <w:spacing w:after="200"/>
      </w:pPr>
      <w:r>
        <w:object w:dxaOrig="8640" w:dyaOrig="4860" w14:anchorId="1D72A0F9">
          <v:shape id="Picture 38" o:spid="_x0000_i1062" type="#_x0000_t75" style="width:6in;height:243pt;visibility:visible;mso-wrap-style:square" o:ole="">
            <v:imagedata r:id="rId80" o:title=""/>
          </v:shape>
          <o:OLEObject Type="Embed" ProgID="StaticDib" ShapeID="Picture 38" DrawAspect="Content" ObjectID="_1629301013" r:id="rId81"/>
        </w:object>
      </w:r>
    </w:p>
    <w:p w:rsidR="0089793F" w:rsidRDefault="009B3ADC">
      <w:pPr>
        <w:spacing w:after="200"/>
      </w:pPr>
      <w:r>
        <w:object w:dxaOrig="8640" w:dyaOrig="4860" w14:anchorId="53BDC200">
          <v:shape id="Picture 39" o:spid="_x0000_i1063" type="#_x0000_t75" style="width:6in;height:243pt;visibility:visible;mso-wrap-style:square" o:ole="">
            <v:imagedata r:id="rId82" o:title=""/>
          </v:shape>
          <o:OLEObject Type="Embed" ProgID="StaticDib" ShapeID="Picture 39" DrawAspect="Content" ObjectID="_1629301014" r:id="rId83"/>
        </w:object>
      </w:r>
    </w:p>
    <w:p w:rsidR="0089793F" w:rsidRDefault="009B3ADC">
      <w:pPr>
        <w:spacing w:after="200"/>
      </w:pPr>
      <w:r>
        <w:object w:dxaOrig="8640" w:dyaOrig="4860" w14:anchorId="61C03B35">
          <v:shape id="Picture 40" o:spid="_x0000_i1064" type="#_x0000_t75" style="width:6in;height:243pt;visibility:visible;mso-wrap-style:square" o:ole="">
            <v:imagedata r:id="rId84" o:title=""/>
          </v:shape>
          <o:OLEObject Type="Embed" ProgID="StaticDib" ShapeID="Picture 40" DrawAspect="Content" ObjectID="_1629301015" r:id="rId85"/>
        </w:object>
      </w:r>
    </w:p>
    <w:p w:rsidR="0089793F" w:rsidRDefault="009B3ADC">
      <w:pPr>
        <w:spacing w:after="200"/>
      </w:pPr>
      <w:r>
        <w:object w:dxaOrig="8640" w:dyaOrig="4860" w14:anchorId="319A64C8">
          <v:shape id="Picture 41" o:spid="_x0000_i1065" type="#_x0000_t75" style="width:6in;height:243pt;visibility:visible;mso-wrap-style:square" o:ole="">
            <v:imagedata r:id="rId86" o:title=""/>
          </v:shape>
          <o:OLEObject Type="Embed" ProgID="StaticDib" ShapeID="Picture 41" DrawAspect="Content" ObjectID="_1629301016" r:id="rId87"/>
        </w:object>
      </w:r>
    </w:p>
    <w:p w:rsidR="0089793F" w:rsidRDefault="009B3ADC">
      <w:pPr>
        <w:spacing w:after="200"/>
      </w:pPr>
      <w:r>
        <w:object w:dxaOrig="8640" w:dyaOrig="4860" w14:anchorId="3C6F5FC6">
          <v:shape id="Picture 42" o:spid="_x0000_i1066" type="#_x0000_t75" style="width:6in;height:243pt;visibility:visible;mso-wrap-style:square" o:ole="">
            <v:imagedata r:id="rId88" o:title=""/>
          </v:shape>
          <o:OLEObject Type="Embed" ProgID="StaticDib" ShapeID="Picture 42" DrawAspect="Content" ObjectID="_1629301017" r:id="rId89"/>
        </w:object>
      </w:r>
    </w:p>
    <w:p w:rsidR="0089793F" w:rsidRDefault="009B3ADC">
      <w:pPr>
        <w:spacing w:after="200"/>
      </w:pPr>
      <w:r>
        <w:object w:dxaOrig="8640" w:dyaOrig="4860" w14:anchorId="524F8798">
          <v:shape id="Picture 43" o:spid="_x0000_i1067" type="#_x0000_t75" style="width:6in;height:243pt;visibility:visible;mso-wrap-style:square" o:ole="">
            <v:imagedata r:id="rId90" o:title=""/>
          </v:shape>
          <o:OLEObject Type="Embed" ProgID="StaticDib" ShapeID="Picture 43" DrawAspect="Content" ObjectID="_1629301018" r:id="rId91"/>
        </w:object>
      </w:r>
    </w:p>
    <w:p w:rsidR="0089793F" w:rsidRDefault="009B3ADC">
      <w:pPr>
        <w:spacing w:after="200"/>
      </w:pPr>
      <w:r>
        <w:object w:dxaOrig="8640" w:dyaOrig="4860" w14:anchorId="6889F433">
          <v:shape id="Picture 44" o:spid="_x0000_i1068" type="#_x0000_t75" style="width:6in;height:243pt;visibility:visible;mso-wrap-style:square" o:ole="">
            <v:imagedata r:id="rId92" o:title=""/>
          </v:shape>
          <o:OLEObject Type="Embed" ProgID="StaticDib" ShapeID="Picture 44" DrawAspect="Content" ObjectID="_1629301019" r:id="rId93"/>
        </w:object>
      </w:r>
    </w:p>
    <w:p w:rsidR="0089793F" w:rsidRDefault="009B3ADC">
      <w:pPr>
        <w:spacing w:after="200"/>
      </w:pPr>
      <w:r>
        <w:object w:dxaOrig="8640" w:dyaOrig="4860" w14:anchorId="3A9C8B49">
          <v:shape id="Picture 45" o:spid="_x0000_i1069" type="#_x0000_t75" style="width:6in;height:243pt;visibility:visible;mso-wrap-style:square" o:ole="">
            <v:imagedata r:id="rId94" o:title=""/>
          </v:shape>
          <o:OLEObject Type="Embed" ProgID="StaticDib" ShapeID="Picture 45" DrawAspect="Content" ObjectID="_1629301020" r:id="rId95"/>
        </w:object>
      </w:r>
    </w:p>
    <w:p w:rsidR="0089793F" w:rsidRDefault="009B3ADC">
      <w:pPr>
        <w:spacing w:after="200"/>
      </w:pPr>
      <w:r>
        <w:object w:dxaOrig="8640" w:dyaOrig="4860" w14:anchorId="164B42F8">
          <v:shape id="Picture 46" o:spid="_x0000_i1070" type="#_x0000_t75" style="width:6in;height:243pt;visibility:visible;mso-wrap-style:square" o:ole="">
            <v:imagedata r:id="rId96" o:title=""/>
          </v:shape>
          <o:OLEObject Type="Embed" ProgID="StaticDib" ShapeID="Picture 46" DrawAspect="Content" ObjectID="_1629301021" r:id="rId97"/>
        </w:object>
      </w:r>
    </w:p>
    <w:p w:rsidR="0089793F" w:rsidRDefault="009B3ADC">
      <w:pPr>
        <w:spacing w:after="200"/>
      </w:pPr>
      <w:r>
        <w:object w:dxaOrig="8640" w:dyaOrig="4860" w14:anchorId="4C000E23">
          <v:shape id="Picture 47" o:spid="_x0000_i1071" type="#_x0000_t75" style="width:6in;height:243pt;visibility:visible;mso-wrap-style:square" o:ole="">
            <v:imagedata r:id="rId98" o:title=""/>
          </v:shape>
          <o:OLEObject Type="Embed" ProgID="StaticDib" ShapeID="Picture 47" DrawAspect="Content" ObjectID="_1629301022" r:id="rId99"/>
        </w:object>
      </w:r>
    </w:p>
    <w:p w:rsidR="0089793F" w:rsidRDefault="009B3ADC">
      <w:pPr>
        <w:spacing w:after="200"/>
      </w:pPr>
      <w:r>
        <w:object w:dxaOrig="8640" w:dyaOrig="4860" w14:anchorId="0C50B94A">
          <v:shape id="Picture 48" o:spid="_x0000_i1072" type="#_x0000_t75" style="width:6in;height:243pt;visibility:visible;mso-wrap-style:square" o:ole="">
            <v:imagedata r:id="rId100" o:title=""/>
          </v:shape>
          <o:OLEObject Type="Embed" ProgID="StaticDib" ShapeID="Picture 48" DrawAspect="Content" ObjectID="_1629301023" r:id="rId101"/>
        </w:object>
      </w:r>
    </w:p>
    <w:p w:rsidR="0089793F" w:rsidRDefault="009B3ADC">
      <w:pPr>
        <w:spacing w:after="200"/>
      </w:pPr>
      <w:r>
        <w:object w:dxaOrig="8640" w:dyaOrig="4860" w14:anchorId="07C6F01F">
          <v:shape id="Picture 49" o:spid="_x0000_i1073" type="#_x0000_t75" style="width:6in;height:243pt;visibility:visible;mso-wrap-style:square" o:ole="">
            <v:imagedata r:id="rId102" o:title=""/>
          </v:shape>
          <o:OLEObject Type="Embed" ProgID="StaticDib" ShapeID="Picture 49" DrawAspect="Content" ObjectID="_1629301024" r:id="rId103"/>
        </w:object>
      </w:r>
    </w:p>
    <w:p w:rsidR="0089793F" w:rsidRDefault="009B3ADC">
      <w:pPr>
        <w:spacing w:after="200"/>
      </w:pPr>
      <w:r>
        <w:object w:dxaOrig="8640" w:dyaOrig="4860" w14:anchorId="0B23A744">
          <v:shape id="Picture 50" o:spid="_x0000_i1074" type="#_x0000_t75" style="width:6in;height:243pt;visibility:visible;mso-wrap-style:square" o:ole="">
            <v:imagedata r:id="rId104" o:title=""/>
          </v:shape>
          <o:OLEObject Type="Embed" ProgID="StaticDib" ShapeID="Picture 50" DrawAspect="Content" ObjectID="_1629301025" r:id="rId105"/>
        </w:object>
      </w:r>
    </w:p>
    <w:p w:rsidR="0089793F" w:rsidRDefault="009B3ADC">
      <w:pPr>
        <w:spacing w:after="200"/>
      </w:pPr>
      <w:r>
        <w:object w:dxaOrig="8640" w:dyaOrig="4860" w14:anchorId="7214A330">
          <v:shape id="Picture 51" o:spid="_x0000_i1075" type="#_x0000_t75" style="width:6in;height:243pt;visibility:visible;mso-wrap-style:square" o:ole="">
            <v:imagedata r:id="rId106" o:title=""/>
          </v:shape>
          <o:OLEObject Type="Embed" ProgID="StaticDib" ShapeID="Picture 51" DrawAspect="Content" ObjectID="_1629301026" r:id="rId107"/>
        </w:object>
      </w:r>
    </w:p>
    <w:p w:rsidR="0089793F" w:rsidRDefault="009B3ADC">
      <w:pPr>
        <w:spacing w:after="200"/>
      </w:pPr>
      <w:r>
        <w:object w:dxaOrig="8640" w:dyaOrig="4860" w14:anchorId="359E3F27">
          <v:shape id="Picture 52" o:spid="_x0000_i1076" type="#_x0000_t75" style="width:6in;height:243pt;visibility:visible;mso-wrap-style:square" o:ole="">
            <v:imagedata r:id="rId108" o:title=""/>
          </v:shape>
          <o:OLEObject Type="Embed" ProgID="StaticDib" ShapeID="Picture 52" DrawAspect="Content" ObjectID="_1629301027" r:id="rId109"/>
        </w:object>
      </w:r>
    </w:p>
    <w:p w:rsidR="0089793F" w:rsidRDefault="009B3ADC">
      <w:pPr>
        <w:spacing w:after="200"/>
      </w:pPr>
      <w:r>
        <w:object w:dxaOrig="8640" w:dyaOrig="4860" w14:anchorId="59422915">
          <v:shape id="Picture 53" o:spid="_x0000_i1077" type="#_x0000_t75" style="width:6in;height:243pt;visibility:visible;mso-wrap-style:square" o:ole="">
            <v:imagedata r:id="rId110" o:title=""/>
          </v:shape>
          <o:OLEObject Type="Embed" ProgID="StaticDib" ShapeID="Picture 53" DrawAspect="Content" ObjectID="_1629301028" r:id="rId111"/>
        </w:object>
      </w:r>
    </w:p>
    <w:p w:rsidR="0089793F" w:rsidRDefault="009B3ADC">
      <w:pPr>
        <w:spacing w:after="200"/>
      </w:pPr>
      <w:r>
        <w:object w:dxaOrig="8640" w:dyaOrig="4860" w14:anchorId="332E71EC">
          <v:shape id="Picture 54" o:spid="_x0000_i1078" type="#_x0000_t75" style="width:6in;height:243pt;visibility:visible;mso-wrap-style:square" o:ole="">
            <v:imagedata r:id="rId112" o:title=""/>
          </v:shape>
          <o:OLEObject Type="Embed" ProgID="StaticDib" ShapeID="Picture 54" DrawAspect="Content" ObjectID="_1629301029" r:id="rId113"/>
        </w:object>
      </w:r>
    </w:p>
    <w:p w:rsidR="0089793F" w:rsidRDefault="009B3ADC">
      <w:pPr>
        <w:spacing w:after="200"/>
      </w:pPr>
      <w:r>
        <w:object w:dxaOrig="8640" w:dyaOrig="4860" w14:anchorId="0F097ACF">
          <v:shape id="Picture 55" o:spid="_x0000_i1079" type="#_x0000_t75" style="width:6in;height:243pt;visibility:visible;mso-wrap-style:square" o:ole="">
            <v:imagedata r:id="rId114" o:title=""/>
          </v:shape>
          <o:OLEObject Type="Embed" ProgID="StaticDib" ShapeID="Picture 55" DrawAspect="Content" ObjectID="_1629301030" r:id="rId115"/>
        </w:object>
      </w:r>
    </w:p>
    <w:p w:rsidR="0089793F" w:rsidRDefault="009B3ADC">
      <w:pPr>
        <w:spacing w:after="200"/>
      </w:pPr>
      <w:r>
        <w:object w:dxaOrig="8640" w:dyaOrig="4860" w14:anchorId="13E210EB">
          <v:shape id="Picture 56" o:spid="_x0000_i1080" type="#_x0000_t75" style="width:6in;height:243pt;visibility:visible;mso-wrap-style:square" o:ole="">
            <v:imagedata r:id="rId116" o:title=""/>
          </v:shape>
          <o:OLEObject Type="Embed" ProgID="StaticDib" ShapeID="Picture 56" DrawAspect="Content" ObjectID="_1629301031" r:id="rId117"/>
        </w:object>
      </w:r>
    </w:p>
    <w:p w:rsidR="0089793F" w:rsidRDefault="009B3ADC">
      <w:pPr>
        <w:spacing w:after="200"/>
      </w:pPr>
      <w:r>
        <w:object w:dxaOrig="8640" w:dyaOrig="4860" w14:anchorId="4DB44307">
          <v:shape id="Picture 57" o:spid="_x0000_i1081" type="#_x0000_t75" style="width:6in;height:243pt;visibility:visible;mso-wrap-style:square" o:ole="">
            <v:imagedata r:id="rId118" o:title=""/>
          </v:shape>
          <o:OLEObject Type="Embed" ProgID="StaticDib" ShapeID="Picture 57" DrawAspect="Content" ObjectID="_1629301032" r:id="rId119"/>
        </w:object>
      </w:r>
    </w:p>
    <w:p w:rsidR="0089793F" w:rsidRDefault="009B3ADC">
      <w:pPr>
        <w:spacing w:after="200"/>
      </w:pPr>
      <w:r>
        <w:object w:dxaOrig="8640" w:dyaOrig="4860" w14:anchorId="7BFFECB2">
          <v:shape id="Picture 58" o:spid="_x0000_i1082" type="#_x0000_t75" style="width:6in;height:243pt;visibility:visible;mso-wrap-style:square" o:ole="">
            <v:imagedata r:id="rId120" o:title=""/>
          </v:shape>
          <o:OLEObject Type="Embed" ProgID="StaticDib" ShapeID="Picture 58" DrawAspect="Content" ObjectID="_1629301033" r:id="rId121"/>
        </w:object>
      </w:r>
    </w:p>
    <w:p w:rsidR="0089793F" w:rsidRDefault="009B3ADC">
      <w:pPr>
        <w:spacing w:after="200"/>
      </w:pPr>
      <w:r>
        <w:object w:dxaOrig="8640" w:dyaOrig="4860" w14:anchorId="47F4D83A">
          <v:shape id="Picture 59" o:spid="_x0000_i1083" type="#_x0000_t75" style="width:6in;height:243pt;visibility:visible;mso-wrap-style:square" o:ole="">
            <v:imagedata r:id="rId122" o:title=""/>
          </v:shape>
          <o:OLEObject Type="Embed" ProgID="StaticDib" ShapeID="Picture 59" DrawAspect="Content" ObjectID="_1629301034" r:id="rId123"/>
        </w:object>
      </w:r>
    </w:p>
    <w:p w:rsidR="0089793F" w:rsidRDefault="009B3ADC">
      <w:pPr>
        <w:spacing w:after="200"/>
      </w:pPr>
      <w:r>
        <w:object w:dxaOrig="8640" w:dyaOrig="4860" w14:anchorId="718FC647">
          <v:shape id="Picture 60" o:spid="_x0000_i1084" type="#_x0000_t75" style="width:6in;height:243pt;visibility:visible;mso-wrap-style:square" o:ole="">
            <v:imagedata r:id="rId124" o:title=""/>
          </v:shape>
          <o:OLEObject Type="Embed" ProgID="StaticDib" ShapeID="Picture 60" DrawAspect="Content" ObjectID="_1629301035" r:id="rId125"/>
        </w:object>
      </w:r>
    </w:p>
    <w:p w:rsidR="0089793F" w:rsidRDefault="009B3ADC">
      <w:pPr>
        <w:spacing w:after="200"/>
      </w:pPr>
      <w:r>
        <w:object w:dxaOrig="8640" w:dyaOrig="4860" w14:anchorId="25462363">
          <v:shape id="Picture 61" o:spid="_x0000_i1085" type="#_x0000_t75" style="width:6in;height:243pt;visibility:visible;mso-wrap-style:square" o:ole="">
            <v:imagedata r:id="rId126" o:title=""/>
          </v:shape>
          <o:OLEObject Type="Embed" ProgID="StaticDib" ShapeID="Picture 61" DrawAspect="Content" ObjectID="_1629301036" r:id="rId127"/>
        </w:object>
      </w:r>
    </w:p>
    <w:p w:rsidR="0089793F" w:rsidRDefault="009B3ADC">
      <w:pPr>
        <w:spacing w:after="200"/>
      </w:pPr>
      <w:r>
        <w:object w:dxaOrig="8640" w:dyaOrig="4860" w14:anchorId="591A1B3F">
          <v:shape id="Picture 62" o:spid="_x0000_i1086" type="#_x0000_t75" style="width:6in;height:243pt;visibility:visible;mso-wrap-style:square" o:ole="">
            <v:imagedata r:id="rId128" o:title=""/>
          </v:shape>
          <o:OLEObject Type="Embed" ProgID="StaticDib" ShapeID="Picture 62" DrawAspect="Content" ObjectID="_1629301037" r:id="rId129"/>
        </w:object>
      </w:r>
    </w:p>
    <w:p w:rsidR="0089793F" w:rsidRDefault="009B3ADC">
      <w:pPr>
        <w:spacing w:after="200"/>
      </w:pPr>
      <w:r>
        <w:object w:dxaOrig="8640" w:dyaOrig="4860" w14:anchorId="32B20B3D">
          <v:shape id="Picture 63" o:spid="_x0000_i1087" type="#_x0000_t75" style="width:6in;height:243pt;visibility:visible;mso-wrap-style:square" o:ole="">
            <v:imagedata r:id="rId130" o:title=""/>
          </v:shape>
          <o:OLEObject Type="Embed" ProgID="StaticDib" ShapeID="Picture 63" DrawAspect="Content" ObjectID="_1629301038" r:id="rId131"/>
        </w:object>
      </w:r>
    </w:p>
    <w:p w:rsidR="0089793F" w:rsidRDefault="009B3ADC">
      <w:pPr>
        <w:spacing w:after="200"/>
      </w:pPr>
      <w:r>
        <w:object w:dxaOrig="8640" w:dyaOrig="4860" w14:anchorId="7C4C5AF2">
          <v:shape id="Picture 64" o:spid="_x0000_i1088" type="#_x0000_t75" style="width:6in;height:243pt;visibility:visible;mso-wrap-style:square" o:ole="">
            <v:imagedata r:id="rId132" o:title=""/>
          </v:shape>
          <o:OLEObject Type="Embed" ProgID="StaticDib" ShapeID="Picture 64" DrawAspect="Content" ObjectID="_1629301039" r:id="rId133"/>
        </w:object>
      </w:r>
    </w:p>
    <w:p w:rsidR="0089793F" w:rsidRDefault="009B3ADC">
      <w:pPr>
        <w:spacing w:after="200"/>
      </w:pPr>
      <w:r>
        <w:object w:dxaOrig="8640" w:dyaOrig="4860" w14:anchorId="55E50FE9">
          <v:shape id="Picture 65" o:spid="_x0000_i1089" type="#_x0000_t75" style="width:6in;height:243pt;visibility:visible;mso-wrap-style:square" o:ole="">
            <v:imagedata r:id="rId134" o:title=""/>
          </v:shape>
          <o:OLEObject Type="Embed" ProgID="StaticDib" ShapeID="Picture 65" DrawAspect="Content" ObjectID="_1629301040" r:id="rId135"/>
        </w:object>
      </w:r>
    </w:p>
    <w:p w:rsidR="0089793F" w:rsidRDefault="009B3ADC">
      <w:pPr>
        <w:spacing w:after="200"/>
      </w:pPr>
      <w:r>
        <w:object w:dxaOrig="8640" w:dyaOrig="4860" w14:anchorId="7460B9D7">
          <v:shape id="Picture 66" o:spid="_x0000_i1090" type="#_x0000_t75" style="width:6in;height:243pt;visibility:visible;mso-wrap-style:square" o:ole="">
            <v:imagedata r:id="rId136" o:title=""/>
          </v:shape>
          <o:OLEObject Type="Embed" ProgID="StaticDib" ShapeID="Picture 66" DrawAspect="Content" ObjectID="_1629301041" r:id="rId137"/>
        </w:object>
      </w:r>
    </w:p>
    <w:p w:rsidR="0089793F" w:rsidRDefault="009B3ADC">
      <w:pPr>
        <w:spacing w:after="200"/>
      </w:pPr>
      <w:r>
        <w:object w:dxaOrig="8640" w:dyaOrig="4860" w14:anchorId="5A35EA05">
          <v:shape id="Picture 67" o:spid="_x0000_i1091" type="#_x0000_t75" style="width:6in;height:243pt;visibility:visible;mso-wrap-style:square" o:ole="">
            <v:imagedata r:id="rId138" o:title=""/>
          </v:shape>
          <o:OLEObject Type="Embed" ProgID="StaticDib" ShapeID="Picture 67" DrawAspect="Content" ObjectID="_1629301042" r:id="rId139"/>
        </w:object>
      </w:r>
    </w:p>
    <w:p w:rsidR="0089793F" w:rsidRDefault="009B3ADC">
      <w:pPr>
        <w:spacing w:after="200"/>
      </w:pPr>
      <w:r>
        <w:object w:dxaOrig="8640" w:dyaOrig="4860" w14:anchorId="6A5E554A">
          <v:shape id="Picture 68" o:spid="_x0000_i1092" type="#_x0000_t75" style="width:6in;height:243pt;visibility:visible;mso-wrap-style:square" o:ole="">
            <v:imagedata r:id="rId140" o:title=""/>
          </v:shape>
          <o:OLEObject Type="Embed" ProgID="StaticDib" ShapeID="Picture 68" DrawAspect="Content" ObjectID="_1629301043" r:id="rId141"/>
        </w:object>
      </w:r>
    </w:p>
    <w:p w:rsidR="0089793F" w:rsidRDefault="009B3ADC">
      <w:pPr>
        <w:spacing w:after="200"/>
      </w:pPr>
      <w:r>
        <w:object w:dxaOrig="8640" w:dyaOrig="4860" w14:anchorId="7FA80807">
          <v:shape id="Picture 69" o:spid="_x0000_i1093" type="#_x0000_t75" style="width:6in;height:243pt;visibility:visible;mso-wrap-style:square" o:ole="">
            <v:imagedata r:id="rId142" o:title=""/>
          </v:shape>
          <o:OLEObject Type="Embed" ProgID="StaticDib" ShapeID="Picture 69" DrawAspect="Content" ObjectID="_1629301044" r:id="rId143"/>
        </w:object>
      </w:r>
    </w:p>
    <w:p w:rsidR="0089793F" w:rsidRDefault="009B3ADC">
      <w:pPr>
        <w:spacing w:after="200"/>
      </w:pPr>
      <w:r>
        <w:object w:dxaOrig="8640" w:dyaOrig="4860" w14:anchorId="12FDAA0A">
          <v:shape id="Picture 70" o:spid="_x0000_i1094" type="#_x0000_t75" style="width:6in;height:243pt;visibility:visible;mso-wrap-style:square" o:ole="">
            <v:imagedata r:id="rId144" o:title=""/>
          </v:shape>
          <o:OLEObject Type="Embed" ProgID="StaticDib" ShapeID="Picture 70" DrawAspect="Content" ObjectID="_1629301045" r:id="rId145"/>
        </w:object>
      </w:r>
    </w:p>
    <w:p w:rsidR="0089793F" w:rsidRDefault="009B3ADC">
      <w:pPr>
        <w:spacing w:after="200"/>
      </w:pPr>
      <w:r>
        <w:object w:dxaOrig="8640" w:dyaOrig="4860" w14:anchorId="3E50265F">
          <v:shape id="Picture 71" o:spid="_x0000_i1095" type="#_x0000_t75" style="width:6in;height:243pt;visibility:visible;mso-wrap-style:square" o:ole="">
            <v:imagedata r:id="rId146" o:title=""/>
          </v:shape>
          <o:OLEObject Type="Embed" ProgID="StaticDib" ShapeID="Picture 71" DrawAspect="Content" ObjectID="_1629301046" r:id="rId147"/>
        </w:object>
      </w:r>
    </w:p>
    <w:p w:rsidR="0089793F" w:rsidRDefault="009B3ADC">
      <w:pPr>
        <w:spacing w:after="200"/>
      </w:pPr>
      <w:r>
        <w:object w:dxaOrig="8640" w:dyaOrig="4860" w14:anchorId="2D63C3B6">
          <v:shape id="Picture 72" o:spid="_x0000_i1096" type="#_x0000_t75" style="width:6in;height:243pt;visibility:visible;mso-wrap-style:square" o:ole="">
            <v:imagedata r:id="rId148" o:title=""/>
          </v:shape>
          <o:OLEObject Type="Embed" ProgID="StaticDib" ShapeID="Picture 72" DrawAspect="Content" ObjectID="_1629301047" r:id="rId149"/>
        </w:object>
      </w:r>
    </w:p>
    <w:p w:rsidR="0089793F" w:rsidRDefault="009B3ADC">
      <w:pPr>
        <w:spacing w:after="200"/>
      </w:pPr>
      <w:r>
        <w:object w:dxaOrig="8640" w:dyaOrig="4860" w14:anchorId="128CFB7B">
          <v:shape id="Picture 73" o:spid="_x0000_i1097" type="#_x0000_t75" style="width:6in;height:243pt;visibility:visible;mso-wrap-style:square" o:ole="">
            <v:imagedata r:id="rId150" o:title=""/>
          </v:shape>
          <o:OLEObject Type="Embed" ProgID="StaticDib" ShapeID="Picture 73" DrawAspect="Content" ObjectID="_1629301048" r:id="rId151"/>
        </w:object>
      </w:r>
    </w:p>
    <w:p w:rsidR="0089793F" w:rsidRDefault="009B3ADC">
      <w:pPr>
        <w:spacing w:after="200"/>
      </w:pPr>
      <w:r>
        <w:object w:dxaOrig="8640" w:dyaOrig="4860" w14:anchorId="72B418A9">
          <v:shape id="Picture 74" o:spid="_x0000_i1098" type="#_x0000_t75" style="width:6in;height:243pt;visibility:visible;mso-wrap-style:square" o:ole="">
            <v:imagedata r:id="rId152" o:title=""/>
          </v:shape>
          <o:OLEObject Type="Embed" ProgID="StaticDib" ShapeID="Picture 74" DrawAspect="Content" ObjectID="_1629301049" r:id="rId153"/>
        </w:object>
      </w:r>
    </w:p>
    <w:p w:rsidR="0089793F" w:rsidRDefault="009B3ADC">
      <w:pPr>
        <w:spacing w:after="200"/>
      </w:pPr>
      <w:r>
        <w:object w:dxaOrig="8640" w:dyaOrig="4860" w14:anchorId="58A82B6D">
          <v:shape id="Picture 75" o:spid="_x0000_i1099" type="#_x0000_t75" style="width:6in;height:243pt;visibility:visible;mso-wrap-style:square" o:ole="">
            <v:imagedata r:id="rId154" o:title=""/>
          </v:shape>
          <o:OLEObject Type="Embed" ProgID="StaticDib" ShapeID="Picture 75" DrawAspect="Content" ObjectID="_1629301050" r:id="rId155"/>
        </w:object>
      </w:r>
    </w:p>
    <w:p w:rsidR="0089793F" w:rsidRDefault="009B3ADC">
      <w:pPr>
        <w:spacing w:after="200"/>
      </w:pPr>
      <w:r>
        <w:object w:dxaOrig="8640" w:dyaOrig="4860" w14:anchorId="4E93EF7C">
          <v:shape id="Picture 76" o:spid="_x0000_i1100" type="#_x0000_t75" style="width:6in;height:243pt;visibility:visible;mso-wrap-style:square" o:ole="">
            <v:imagedata r:id="rId156" o:title=""/>
          </v:shape>
          <o:OLEObject Type="Embed" ProgID="StaticDib" ShapeID="Picture 76" DrawAspect="Content" ObjectID="_1629301051" r:id="rId157"/>
        </w:object>
      </w:r>
    </w:p>
    <w:p w:rsidR="0089793F" w:rsidRDefault="009B3ADC">
      <w:pPr>
        <w:spacing w:after="200"/>
      </w:pPr>
      <w:r>
        <w:object w:dxaOrig="8640" w:dyaOrig="4860" w14:anchorId="5715604F">
          <v:shape id="Picture 77" o:spid="_x0000_i1101" type="#_x0000_t75" style="width:6in;height:243pt;visibility:visible;mso-wrap-style:square" o:ole="">
            <v:imagedata r:id="rId158" o:title=""/>
          </v:shape>
          <o:OLEObject Type="Embed" ProgID="StaticDib" ShapeID="Picture 77" DrawAspect="Content" ObjectID="_1629301052" r:id="rId159"/>
        </w:object>
      </w:r>
    </w:p>
    <w:p w:rsidR="0089793F" w:rsidRDefault="009B3ADC">
      <w:pPr>
        <w:spacing w:after="200"/>
      </w:pPr>
      <w:r>
        <w:object w:dxaOrig="8640" w:dyaOrig="4860" w14:anchorId="0DB183B8">
          <v:shape id="Picture 78" o:spid="_x0000_i1102" type="#_x0000_t75" style="width:6in;height:243pt;visibility:visible;mso-wrap-style:square" o:ole="">
            <v:imagedata r:id="rId160" o:title=""/>
          </v:shape>
          <o:OLEObject Type="Embed" ProgID="StaticDib" ShapeID="Picture 78" DrawAspect="Content" ObjectID="_1629301053" r:id="rId161"/>
        </w:object>
      </w:r>
    </w:p>
    <w:p w:rsidR="0089793F" w:rsidRDefault="009B3ADC">
      <w:pPr>
        <w:spacing w:after="200"/>
      </w:pPr>
      <w:r>
        <w:object w:dxaOrig="8640" w:dyaOrig="4860" w14:anchorId="0330805E">
          <v:shape id="Picture 79" o:spid="_x0000_i1103" type="#_x0000_t75" style="width:6in;height:243pt;visibility:visible;mso-wrap-style:square" o:ole="">
            <v:imagedata r:id="rId162" o:title=""/>
          </v:shape>
          <o:OLEObject Type="Embed" ProgID="StaticDib" ShapeID="Picture 79" DrawAspect="Content" ObjectID="_1629301054" r:id="rId163"/>
        </w:object>
      </w:r>
    </w:p>
    <w:p w:rsidR="0089793F" w:rsidRDefault="009B3ADC">
      <w:pPr>
        <w:spacing w:after="200"/>
      </w:pPr>
      <w:r>
        <w:object w:dxaOrig="8640" w:dyaOrig="4860" w14:anchorId="26E3D599">
          <v:shape id="Picture 80" o:spid="_x0000_i1104" type="#_x0000_t75" style="width:6in;height:243pt;visibility:visible;mso-wrap-style:square" o:ole="">
            <v:imagedata r:id="rId164" o:title=""/>
          </v:shape>
          <o:OLEObject Type="Embed" ProgID="StaticDib" ShapeID="Picture 80" DrawAspect="Content" ObjectID="_1629301055" r:id="rId165"/>
        </w:object>
      </w:r>
    </w:p>
    <w:p w:rsidR="0089793F" w:rsidRDefault="009B3ADC">
      <w:pPr>
        <w:spacing w:after="200"/>
      </w:pPr>
      <w:r>
        <w:object w:dxaOrig="8640" w:dyaOrig="4860" w14:anchorId="12197A21">
          <v:shape id="Picture 81" o:spid="_x0000_i1105" type="#_x0000_t75" style="width:6in;height:243pt;visibility:visible;mso-wrap-style:square" o:ole="">
            <v:imagedata r:id="rId166" o:title=""/>
          </v:shape>
          <o:OLEObject Type="Embed" ProgID="StaticDib" ShapeID="Picture 81" DrawAspect="Content" ObjectID="_1629301056" r:id="rId167"/>
        </w:object>
      </w:r>
    </w:p>
    <w:p w:rsidR="0089793F" w:rsidRDefault="009B3ADC">
      <w:pPr>
        <w:spacing w:after="200"/>
      </w:pPr>
      <w:r>
        <w:object w:dxaOrig="8640" w:dyaOrig="4860" w14:anchorId="5E556643">
          <v:shape id="Picture 82" o:spid="_x0000_i1106" type="#_x0000_t75" style="width:6in;height:243pt;visibility:visible;mso-wrap-style:square" o:ole="">
            <v:imagedata r:id="rId168" o:title=""/>
          </v:shape>
          <o:OLEObject Type="Embed" ProgID="StaticDib" ShapeID="Picture 82" DrawAspect="Content" ObjectID="_1629301057" r:id="rId169"/>
        </w:object>
      </w:r>
    </w:p>
    <w:p w:rsidR="0089793F" w:rsidRDefault="009B3ADC">
      <w:pPr>
        <w:spacing w:after="200"/>
      </w:pPr>
      <w:r>
        <w:object w:dxaOrig="8640" w:dyaOrig="4860" w14:anchorId="32878B22">
          <v:shape id="Picture 83" o:spid="_x0000_i1107" type="#_x0000_t75" style="width:6in;height:243pt;visibility:visible;mso-wrap-style:square" o:ole="">
            <v:imagedata r:id="rId170" o:title=""/>
          </v:shape>
          <o:OLEObject Type="Embed" ProgID="StaticDib" ShapeID="Picture 83" DrawAspect="Content" ObjectID="_1629301058" r:id="rId171"/>
        </w:object>
      </w:r>
    </w:p>
    <w:p w:rsidR="0089793F" w:rsidRDefault="009B3ADC">
      <w:pPr>
        <w:spacing w:after="200"/>
      </w:pPr>
      <w:r>
        <w:object w:dxaOrig="8640" w:dyaOrig="4860" w14:anchorId="28DF9655">
          <v:shape id="Picture 84" o:spid="_x0000_i1108" type="#_x0000_t75" style="width:6in;height:243pt;visibility:visible;mso-wrap-style:square" o:ole="">
            <v:imagedata r:id="rId172" o:title=""/>
          </v:shape>
          <o:OLEObject Type="Embed" ProgID="StaticDib" ShapeID="Picture 84" DrawAspect="Content" ObjectID="_1629301059" r:id="rId173"/>
        </w:object>
      </w:r>
    </w:p>
    <w:p w:rsidR="0089793F" w:rsidRDefault="009B3ADC">
      <w:pPr>
        <w:spacing w:after="200"/>
      </w:pPr>
      <w:r>
        <w:object w:dxaOrig="8640" w:dyaOrig="4860" w14:anchorId="088AA895">
          <v:shape id="Picture 85" o:spid="_x0000_i1109" type="#_x0000_t75" style="width:6in;height:243pt;visibility:visible;mso-wrap-style:square" o:ole="">
            <v:imagedata r:id="rId174" o:title=""/>
          </v:shape>
          <o:OLEObject Type="Embed" ProgID="StaticDib" ShapeID="Picture 85" DrawAspect="Content" ObjectID="_1629301060" r:id="rId175"/>
        </w:object>
      </w:r>
    </w:p>
    <w:p w:rsidR="0089793F" w:rsidRDefault="009B3ADC">
      <w:pPr>
        <w:spacing w:after="200"/>
      </w:pPr>
      <w:r>
        <w:object w:dxaOrig="8640" w:dyaOrig="4860" w14:anchorId="518075BB">
          <v:shape id="Picture 86" o:spid="_x0000_i1110" type="#_x0000_t75" style="width:6in;height:243pt;visibility:visible;mso-wrap-style:square" o:ole="">
            <v:imagedata r:id="rId176" o:title=""/>
          </v:shape>
          <o:OLEObject Type="Embed" ProgID="StaticDib" ShapeID="Picture 86" DrawAspect="Content" ObjectID="_1629301061" r:id="rId177"/>
        </w:object>
      </w:r>
    </w:p>
    <w:p w:rsidR="0089793F" w:rsidRDefault="009B3ADC">
      <w:pPr>
        <w:spacing w:after="200"/>
      </w:pPr>
      <w:r>
        <w:object w:dxaOrig="8640" w:dyaOrig="4860" w14:anchorId="79D15AF6">
          <v:shape id="Picture 87" o:spid="_x0000_i1111" type="#_x0000_t75" style="width:6in;height:243pt;visibility:visible;mso-wrap-style:square" o:ole="">
            <v:imagedata r:id="rId178" o:title=""/>
          </v:shape>
          <o:OLEObject Type="Embed" ProgID="StaticDib" ShapeID="Picture 87" DrawAspect="Content" ObjectID="_1629301062" r:id="rId179"/>
        </w:object>
      </w:r>
    </w:p>
    <w:p w:rsidR="0089793F" w:rsidRDefault="009B3ADC">
      <w:pPr>
        <w:spacing w:after="200"/>
      </w:pPr>
      <w:r>
        <w:object w:dxaOrig="8640" w:dyaOrig="4860" w14:anchorId="6A07A53A">
          <v:shape id="Picture 88" o:spid="_x0000_i1112" type="#_x0000_t75" style="width:6in;height:243pt;visibility:visible;mso-wrap-style:square" o:ole="">
            <v:imagedata r:id="rId180" o:title=""/>
          </v:shape>
          <o:OLEObject Type="Embed" ProgID="StaticDib" ShapeID="Picture 88" DrawAspect="Content" ObjectID="_1629301063" r:id="rId181"/>
        </w:object>
      </w:r>
    </w:p>
    <w:p w:rsidR="0089793F" w:rsidRDefault="009B3ADC">
      <w:pPr>
        <w:spacing w:after="200"/>
      </w:pPr>
      <w:r>
        <w:object w:dxaOrig="8640" w:dyaOrig="4860" w14:anchorId="4633EC8B">
          <v:shape id="Picture 89" o:spid="_x0000_i1113" type="#_x0000_t75" style="width:6in;height:243pt;visibility:visible;mso-wrap-style:square" o:ole="">
            <v:imagedata r:id="rId182" o:title=""/>
          </v:shape>
          <o:OLEObject Type="Embed" ProgID="StaticDib" ShapeID="Picture 89" DrawAspect="Content" ObjectID="_1629301064" r:id="rId183"/>
        </w:object>
      </w:r>
    </w:p>
    <w:p w:rsidR="0089793F" w:rsidRDefault="009B3ADC">
      <w:pPr>
        <w:spacing w:after="200"/>
      </w:pPr>
      <w:r>
        <w:object w:dxaOrig="8640" w:dyaOrig="4860" w14:anchorId="4B69C050">
          <v:shape id="Picture 90" o:spid="_x0000_i1114" type="#_x0000_t75" style="width:6in;height:243pt;visibility:visible;mso-wrap-style:square" o:ole="">
            <v:imagedata r:id="rId184" o:title=""/>
          </v:shape>
          <o:OLEObject Type="Embed" ProgID="StaticDib" ShapeID="Picture 90" DrawAspect="Content" ObjectID="_1629301065" r:id="rId185"/>
        </w:object>
      </w: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/>
      </w:pPr>
    </w:p>
    <w:p w:rsidR="0089793F" w:rsidRDefault="0089793F">
      <w:pPr>
        <w:spacing w:after="200" w:line="276" w:lineRule="auto"/>
      </w:pPr>
    </w:p>
    <w:sectPr w:rsidR="0089793F">
      <w:pgSz w:w="12240" w:h="15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9B3ADC">
      <w:r>
        <w:separator/>
      </w:r>
    </w:p>
  </w:endnote>
  <w:endnote w:type="continuationSeparator" w:id="0">
    <w:p w:rsidR="00000000" w:rsidRDefault="009B3AD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00000" w:rsidRDefault="009B3ADC">
      <w:r>
        <w:rPr>
          <w:color w:val="000000"/>
        </w:rPr>
        <w:separator/>
      </w:r>
    </w:p>
  </w:footnote>
  <w:footnote w:type="continuationSeparator" w:id="0">
    <w:p w:rsidR="00000000" w:rsidRDefault="009B3AD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300"/>
  <w:attachedTemplate r:id="rId1"/>
  <w:defaultTabStop w:val="720"/>
  <w:autoHyphenation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</w:compat>
  <w:rsids>
    <w:rsidRoot w:val="0089793F"/>
    <w:rsid w:val="0089793F"/>
    <w:rsid w:val="009B3ADC"/>
    <w:rsid w:val="00EB0F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docId w15:val="{42665E45-4A14-4BB6-BF37-DCDBC75579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libri" w:eastAsia="Times New Roman" w:hAnsi="Calibri" w:cs="Times New Roman"/>
        <w:kern w:val="3"/>
        <w:sz w:val="22"/>
        <w:szCs w:val="22"/>
        <w:lang w:val="en-US" w:eastAsia="en-US" w:bidi="ar-SA"/>
      </w:rPr>
    </w:rPrDefault>
    <w:pPrDefault>
      <w:pPr>
        <w:widowControl w:val="0"/>
        <w:overflowPunct w:val="0"/>
        <w:autoSpaceDE w:val="0"/>
        <w:autoSpaceDN w:val="0"/>
        <w:textAlignment w:val="baseline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pPr>
      <w:suppressAutoHyphens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6.bin"/><Relationship Id="rId21" Type="http://schemas.openxmlformats.org/officeDocument/2006/relationships/oleObject" Target="embeddings/oleObject8.bin"/><Relationship Id="rId42" Type="http://schemas.openxmlformats.org/officeDocument/2006/relationships/image" Target="media/image19.png"/><Relationship Id="rId63" Type="http://schemas.openxmlformats.org/officeDocument/2006/relationships/oleObject" Target="embeddings/oleObject29.bin"/><Relationship Id="rId84" Type="http://schemas.openxmlformats.org/officeDocument/2006/relationships/image" Target="media/image40.png"/><Relationship Id="rId138" Type="http://schemas.openxmlformats.org/officeDocument/2006/relationships/image" Target="media/image67.png"/><Relationship Id="rId159" Type="http://schemas.openxmlformats.org/officeDocument/2006/relationships/oleObject" Target="embeddings/oleObject77.bin"/><Relationship Id="rId170" Type="http://schemas.openxmlformats.org/officeDocument/2006/relationships/image" Target="media/image83.png"/><Relationship Id="rId107" Type="http://schemas.openxmlformats.org/officeDocument/2006/relationships/oleObject" Target="embeddings/oleObject51.bin"/><Relationship Id="rId11" Type="http://schemas.openxmlformats.org/officeDocument/2006/relationships/oleObject" Target="embeddings/oleObject3.bin"/><Relationship Id="rId32" Type="http://schemas.openxmlformats.org/officeDocument/2006/relationships/image" Target="media/image14.png"/><Relationship Id="rId53" Type="http://schemas.openxmlformats.org/officeDocument/2006/relationships/oleObject" Target="embeddings/oleObject24.bin"/><Relationship Id="rId74" Type="http://schemas.openxmlformats.org/officeDocument/2006/relationships/image" Target="media/image35.png"/><Relationship Id="rId128" Type="http://schemas.openxmlformats.org/officeDocument/2006/relationships/image" Target="media/image62.png"/><Relationship Id="rId149" Type="http://schemas.openxmlformats.org/officeDocument/2006/relationships/oleObject" Target="embeddings/oleObject72.bin"/><Relationship Id="rId5" Type="http://schemas.openxmlformats.org/officeDocument/2006/relationships/endnotes" Target="endnotes.xml"/><Relationship Id="rId95" Type="http://schemas.openxmlformats.org/officeDocument/2006/relationships/oleObject" Target="embeddings/oleObject45.bin"/><Relationship Id="rId160" Type="http://schemas.openxmlformats.org/officeDocument/2006/relationships/image" Target="media/image78.png"/><Relationship Id="rId181" Type="http://schemas.openxmlformats.org/officeDocument/2006/relationships/oleObject" Target="embeddings/oleObject88.bin"/><Relationship Id="rId22" Type="http://schemas.openxmlformats.org/officeDocument/2006/relationships/image" Target="media/image9.png"/><Relationship Id="rId43" Type="http://schemas.openxmlformats.org/officeDocument/2006/relationships/oleObject" Target="embeddings/oleObject19.bin"/><Relationship Id="rId64" Type="http://schemas.openxmlformats.org/officeDocument/2006/relationships/image" Target="media/image30.png"/><Relationship Id="rId118" Type="http://schemas.openxmlformats.org/officeDocument/2006/relationships/image" Target="media/image57.png"/><Relationship Id="rId139" Type="http://schemas.openxmlformats.org/officeDocument/2006/relationships/oleObject" Target="embeddings/oleObject67.bin"/><Relationship Id="rId85" Type="http://schemas.openxmlformats.org/officeDocument/2006/relationships/oleObject" Target="embeddings/oleObject40.bin"/><Relationship Id="rId150" Type="http://schemas.openxmlformats.org/officeDocument/2006/relationships/image" Target="media/image73.png"/><Relationship Id="rId171" Type="http://schemas.openxmlformats.org/officeDocument/2006/relationships/oleObject" Target="embeddings/oleObject83.bin"/><Relationship Id="rId12" Type="http://schemas.openxmlformats.org/officeDocument/2006/relationships/image" Target="media/image4.png"/><Relationship Id="rId33" Type="http://schemas.openxmlformats.org/officeDocument/2006/relationships/oleObject" Target="embeddings/oleObject14.bin"/><Relationship Id="rId108" Type="http://schemas.openxmlformats.org/officeDocument/2006/relationships/image" Target="media/image52.png"/><Relationship Id="rId129" Type="http://schemas.openxmlformats.org/officeDocument/2006/relationships/oleObject" Target="embeddings/oleObject62.bin"/><Relationship Id="rId54" Type="http://schemas.openxmlformats.org/officeDocument/2006/relationships/image" Target="media/image25.png"/><Relationship Id="rId75" Type="http://schemas.openxmlformats.org/officeDocument/2006/relationships/oleObject" Target="embeddings/oleObject35.bin"/><Relationship Id="rId96" Type="http://schemas.openxmlformats.org/officeDocument/2006/relationships/image" Target="media/image46.png"/><Relationship Id="rId140" Type="http://schemas.openxmlformats.org/officeDocument/2006/relationships/image" Target="media/image68.png"/><Relationship Id="rId161" Type="http://schemas.openxmlformats.org/officeDocument/2006/relationships/oleObject" Target="embeddings/oleObject78.bin"/><Relationship Id="rId182" Type="http://schemas.openxmlformats.org/officeDocument/2006/relationships/image" Target="media/image89.png"/><Relationship Id="rId6" Type="http://schemas.openxmlformats.org/officeDocument/2006/relationships/image" Target="media/image1.png"/><Relationship Id="rId23" Type="http://schemas.openxmlformats.org/officeDocument/2006/relationships/oleObject" Target="embeddings/oleObject9.bin"/><Relationship Id="rId119" Type="http://schemas.openxmlformats.org/officeDocument/2006/relationships/oleObject" Target="embeddings/oleObject57.bin"/><Relationship Id="rId44" Type="http://schemas.openxmlformats.org/officeDocument/2006/relationships/image" Target="media/image20.png"/><Relationship Id="rId65" Type="http://schemas.openxmlformats.org/officeDocument/2006/relationships/oleObject" Target="embeddings/oleObject30.bin"/><Relationship Id="rId86" Type="http://schemas.openxmlformats.org/officeDocument/2006/relationships/image" Target="media/image41.png"/><Relationship Id="rId130" Type="http://schemas.openxmlformats.org/officeDocument/2006/relationships/image" Target="media/image63.png"/><Relationship Id="rId151" Type="http://schemas.openxmlformats.org/officeDocument/2006/relationships/oleObject" Target="embeddings/oleObject73.bin"/><Relationship Id="rId172" Type="http://schemas.openxmlformats.org/officeDocument/2006/relationships/image" Target="media/image84.png"/><Relationship Id="rId13" Type="http://schemas.openxmlformats.org/officeDocument/2006/relationships/oleObject" Target="embeddings/oleObject4.bin"/><Relationship Id="rId18" Type="http://schemas.openxmlformats.org/officeDocument/2006/relationships/image" Target="media/image7.png"/><Relationship Id="rId39" Type="http://schemas.openxmlformats.org/officeDocument/2006/relationships/oleObject" Target="embeddings/oleObject17.bin"/><Relationship Id="rId109" Type="http://schemas.openxmlformats.org/officeDocument/2006/relationships/oleObject" Target="embeddings/oleObject52.bin"/><Relationship Id="rId34" Type="http://schemas.openxmlformats.org/officeDocument/2006/relationships/image" Target="media/image15.png"/><Relationship Id="rId50" Type="http://schemas.openxmlformats.org/officeDocument/2006/relationships/image" Target="media/image23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6.png"/><Relationship Id="rId97" Type="http://schemas.openxmlformats.org/officeDocument/2006/relationships/oleObject" Target="embeddings/oleObject46.bin"/><Relationship Id="rId104" Type="http://schemas.openxmlformats.org/officeDocument/2006/relationships/image" Target="media/image50.png"/><Relationship Id="rId120" Type="http://schemas.openxmlformats.org/officeDocument/2006/relationships/image" Target="media/image58.png"/><Relationship Id="rId125" Type="http://schemas.openxmlformats.org/officeDocument/2006/relationships/oleObject" Target="embeddings/oleObject60.bin"/><Relationship Id="rId141" Type="http://schemas.openxmlformats.org/officeDocument/2006/relationships/oleObject" Target="embeddings/oleObject68.bin"/><Relationship Id="rId146" Type="http://schemas.openxmlformats.org/officeDocument/2006/relationships/image" Target="media/image71.png"/><Relationship Id="rId167" Type="http://schemas.openxmlformats.org/officeDocument/2006/relationships/oleObject" Target="embeddings/oleObject81.bin"/><Relationship Id="rId7" Type="http://schemas.openxmlformats.org/officeDocument/2006/relationships/oleObject" Target="embeddings/oleObject1.bin"/><Relationship Id="rId71" Type="http://schemas.openxmlformats.org/officeDocument/2006/relationships/oleObject" Target="embeddings/oleObject33.bin"/><Relationship Id="rId92" Type="http://schemas.openxmlformats.org/officeDocument/2006/relationships/image" Target="media/image44.png"/><Relationship Id="rId162" Type="http://schemas.openxmlformats.org/officeDocument/2006/relationships/image" Target="media/image79.png"/><Relationship Id="rId183" Type="http://schemas.openxmlformats.org/officeDocument/2006/relationships/oleObject" Target="embeddings/oleObject89.bin"/><Relationship Id="rId2" Type="http://schemas.openxmlformats.org/officeDocument/2006/relationships/settings" Target="settings.xml"/><Relationship Id="rId29" Type="http://schemas.openxmlformats.org/officeDocument/2006/relationships/oleObject" Target="embeddings/oleObject12.bin"/><Relationship Id="rId24" Type="http://schemas.openxmlformats.org/officeDocument/2006/relationships/image" Target="media/image10.png"/><Relationship Id="rId40" Type="http://schemas.openxmlformats.org/officeDocument/2006/relationships/image" Target="media/image18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1.png"/><Relationship Id="rId87" Type="http://schemas.openxmlformats.org/officeDocument/2006/relationships/oleObject" Target="embeddings/oleObject41.bin"/><Relationship Id="rId110" Type="http://schemas.openxmlformats.org/officeDocument/2006/relationships/image" Target="media/image53.png"/><Relationship Id="rId115" Type="http://schemas.openxmlformats.org/officeDocument/2006/relationships/oleObject" Target="embeddings/oleObject55.bin"/><Relationship Id="rId131" Type="http://schemas.openxmlformats.org/officeDocument/2006/relationships/oleObject" Target="embeddings/oleObject63.bin"/><Relationship Id="rId136" Type="http://schemas.openxmlformats.org/officeDocument/2006/relationships/image" Target="media/image66.png"/><Relationship Id="rId157" Type="http://schemas.openxmlformats.org/officeDocument/2006/relationships/oleObject" Target="embeddings/oleObject76.bin"/><Relationship Id="rId178" Type="http://schemas.openxmlformats.org/officeDocument/2006/relationships/image" Target="media/image87.png"/><Relationship Id="rId61" Type="http://schemas.openxmlformats.org/officeDocument/2006/relationships/oleObject" Target="embeddings/oleObject28.bin"/><Relationship Id="rId82" Type="http://schemas.openxmlformats.org/officeDocument/2006/relationships/image" Target="media/image39.png"/><Relationship Id="rId152" Type="http://schemas.openxmlformats.org/officeDocument/2006/relationships/image" Target="media/image74.png"/><Relationship Id="rId173" Type="http://schemas.openxmlformats.org/officeDocument/2006/relationships/oleObject" Target="embeddings/oleObject84.bin"/><Relationship Id="rId19" Type="http://schemas.openxmlformats.org/officeDocument/2006/relationships/oleObject" Target="embeddings/oleObject7.bin"/><Relationship Id="rId14" Type="http://schemas.openxmlformats.org/officeDocument/2006/relationships/image" Target="media/image5.png"/><Relationship Id="rId30" Type="http://schemas.openxmlformats.org/officeDocument/2006/relationships/image" Target="media/image13.png"/><Relationship Id="rId35" Type="http://schemas.openxmlformats.org/officeDocument/2006/relationships/oleObject" Target="embeddings/oleObject15.bin"/><Relationship Id="rId56" Type="http://schemas.openxmlformats.org/officeDocument/2006/relationships/image" Target="media/image26.png"/><Relationship Id="rId77" Type="http://schemas.openxmlformats.org/officeDocument/2006/relationships/oleObject" Target="embeddings/oleObject36.bin"/><Relationship Id="rId100" Type="http://schemas.openxmlformats.org/officeDocument/2006/relationships/image" Target="media/image48.png"/><Relationship Id="rId105" Type="http://schemas.openxmlformats.org/officeDocument/2006/relationships/oleObject" Target="embeddings/oleObject50.bin"/><Relationship Id="rId126" Type="http://schemas.openxmlformats.org/officeDocument/2006/relationships/image" Target="media/image61.png"/><Relationship Id="rId147" Type="http://schemas.openxmlformats.org/officeDocument/2006/relationships/oleObject" Target="embeddings/oleObject71.bin"/><Relationship Id="rId168" Type="http://schemas.openxmlformats.org/officeDocument/2006/relationships/image" Target="media/image82.png"/><Relationship Id="rId8" Type="http://schemas.openxmlformats.org/officeDocument/2006/relationships/image" Target="media/image2.png"/><Relationship Id="rId51" Type="http://schemas.openxmlformats.org/officeDocument/2006/relationships/oleObject" Target="embeddings/oleObject23.bin"/><Relationship Id="rId72" Type="http://schemas.openxmlformats.org/officeDocument/2006/relationships/image" Target="media/image34.png"/><Relationship Id="rId93" Type="http://schemas.openxmlformats.org/officeDocument/2006/relationships/oleObject" Target="embeddings/oleObject44.bin"/><Relationship Id="rId98" Type="http://schemas.openxmlformats.org/officeDocument/2006/relationships/image" Target="media/image47.png"/><Relationship Id="rId121" Type="http://schemas.openxmlformats.org/officeDocument/2006/relationships/oleObject" Target="embeddings/oleObject58.bin"/><Relationship Id="rId142" Type="http://schemas.openxmlformats.org/officeDocument/2006/relationships/image" Target="media/image69.png"/><Relationship Id="rId163" Type="http://schemas.openxmlformats.org/officeDocument/2006/relationships/oleObject" Target="embeddings/oleObject79.bin"/><Relationship Id="rId184" Type="http://schemas.openxmlformats.org/officeDocument/2006/relationships/image" Target="media/image90.png"/><Relationship Id="rId3" Type="http://schemas.openxmlformats.org/officeDocument/2006/relationships/webSettings" Target="webSettings.xml"/><Relationship Id="rId25" Type="http://schemas.openxmlformats.org/officeDocument/2006/relationships/oleObject" Target="embeddings/oleObject10.bin"/><Relationship Id="rId46" Type="http://schemas.openxmlformats.org/officeDocument/2006/relationships/image" Target="media/image21.png"/><Relationship Id="rId67" Type="http://schemas.openxmlformats.org/officeDocument/2006/relationships/oleObject" Target="embeddings/oleObject31.bin"/><Relationship Id="rId116" Type="http://schemas.openxmlformats.org/officeDocument/2006/relationships/image" Target="media/image56.png"/><Relationship Id="rId137" Type="http://schemas.openxmlformats.org/officeDocument/2006/relationships/oleObject" Target="embeddings/oleObject66.bin"/><Relationship Id="rId158" Type="http://schemas.openxmlformats.org/officeDocument/2006/relationships/image" Target="media/image77.png"/><Relationship Id="rId20" Type="http://schemas.openxmlformats.org/officeDocument/2006/relationships/image" Target="media/image8.png"/><Relationship Id="rId41" Type="http://schemas.openxmlformats.org/officeDocument/2006/relationships/oleObject" Target="embeddings/oleObject18.bin"/><Relationship Id="rId62" Type="http://schemas.openxmlformats.org/officeDocument/2006/relationships/image" Target="media/image29.png"/><Relationship Id="rId83" Type="http://schemas.openxmlformats.org/officeDocument/2006/relationships/oleObject" Target="embeddings/oleObject39.bin"/><Relationship Id="rId88" Type="http://schemas.openxmlformats.org/officeDocument/2006/relationships/image" Target="media/image42.png"/><Relationship Id="rId111" Type="http://schemas.openxmlformats.org/officeDocument/2006/relationships/oleObject" Target="embeddings/oleObject53.bin"/><Relationship Id="rId132" Type="http://schemas.openxmlformats.org/officeDocument/2006/relationships/image" Target="media/image64.png"/><Relationship Id="rId153" Type="http://schemas.openxmlformats.org/officeDocument/2006/relationships/oleObject" Target="embeddings/oleObject74.bin"/><Relationship Id="rId174" Type="http://schemas.openxmlformats.org/officeDocument/2006/relationships/image" Target="media/image85.png"/><Relationship Id="rId179" Type="http://schemas.openxmlformats.org/officeDocument/2006/relationships/oleObject" Target="embeddings/oleObject87.bin"/><Relationship Id="rId15" Type="http://schemas.openxmlformats.org/officeDocument/2006/relationships/oleObject" Target="embeddings/oleObject5.bin"/><Relationship Id="rId36" Type="http://schemas.openxmlformats.org/officeDocument/2006/relationships/image" Target="media/image16.png"/><Relationship Id="rId57" Type="http://schemas.openxmlformats.org/officeDocument/2006/relationships/oleObject" Target="embeddings/oleObject26.bin"/><Relationship Id="rId106" Type="http://schemas.openxmlformats.org/officeDocument/2006/relationships/image" Target="media/image51.png"/><Relationship Id="rId127" Type="http://schemas.openxmlformats.org/officeDocument/2006/relationships/oleObject" Target="embeddings/oleObject61.bin"/><Relationship Id="rId10" Type="http://schemas.openxmlformats.org/officeDocument/2006/relationships/image" Target="media/image3.png"/><Relationship Id="rId31" Type="http://schemas.openxmlformats.org/officeDocument/2006/relationships/oleObject" Target="embeddings/oleObject13.bin"/><Relationship Id="rId52" Type="http://schemas.openxmlformats.org/officeDocument/2006/relationships/image" Target="media/image24.png"/><Relationship Id="rId73" Type="http://schemas.openxmlformats.org/officeDocument/2006/relationships/oleObject" Target="embeddings/oleObject34.bin"/><Relationship Id="rId78" Type="http://schemas.openxmlformats.org/officeDocument/2006/relationships/image" Target="media/image37.png"/><Relationship Id="rId94" Type="http://schemas.openxmlformats.org/officeDocument/2006/relationships/image" Target="media/image45.png"/><Relationship Id="rId99" Type="http://schemas.openxmlformats.org/officeDocument/2006/relationships/oleObject" Target="embeddings/oleObject47.bin"/><Relationship Id="rId101" Type="http://schemas.openxmlformats.org/officeDocument/2006/relationships/oleObject" Target="embeddings/oleObject48.bin"/><Relationship Id="rId122" Type="http://schemas.openxmlformats.org/officeDocument/2006/relationships/image" Target="media/image59.png"/><Relationship Id="rId143" Type="http://schemas.openxmlformats.org/officeDocument/2006/relationships/oleObject" Target="embeddings/oleObject69.bin"/><Relationship Id="rId148" Type="http://schemas.openxmlformats.org/officeDocument/2006/relationships/image" Target="media/image72.png"/><Relationship Id="rId164" Type="http://schemas.openxmlformats.org/officeDocument/2006/relationships/image" Target="media/image80.png"/><Relationship Id="rId169" Type="http://schemas.openxmlformats.org/officeDocument/2006/relationships/oleObject" Target="embeddings/oleObject82.bin"/><Relationship Id="rId185" Type="http://schemas.openxmlformats.org/officeDocument/2006/relationships/oleObject" Target="embeddings/oleObject90.bin"/><Relationship Id="rId4" Type="http://schemas.openxmlformats.org/officeDocument/2006/relationships/footnotes" Target="footnotes.xml"/><Relationship Id="rId9" Type="http://schemas.openxmlformats.org/officeDocument/2006/relationships/oleObject" Target="embeddings/oleObject2.bin"/><Relationship Id="rId180" Type="http://schemas.openxmlformats.org/officeDocument/2006/relationships/image" Target="media/image88.png"/><Relationship Id="rId26" Type="http://schemas.openxmlformats.org/officeDocument/2006/relationships/image" Target="media/image11.png"/><Relationship Id="rId47" Type="http://schemas.openxmlformats.org/officeDocument/2006/relationships/oleObject" Target="embeddings/oleObject21.bin"/><Relationship Id="rId68" Type="http://schemas.openxmlformats.org/officeDocument/2006/relationships/image" Target="media/image32.png"/><Relationship Id="rId89" Type="http://schemas.openxmlformats.org/officeDocument/2006/relationships/oleObject" Target="embeddings/oleObject42.bin"/><Relationship Id="rId112" Type="http://schemas.openxmlformats.org/officeDocument/2006/relationships/image" Target="media/image54.png"/><Relationship Id="rId133" Type="http://schemas.openxmlformats.org/officeDocument/2006/relationships/oleObject" Target="embeddings/oleObject64.bin"/><Relationship Id="rId154" Type="http://schemas.openxmlformats.org/officeDocument/2006/relationships/image" Target="media/image75.png"/><Relationship Id="rId175" Type="http://schemas.openxmlformats.org/officeDocument/2006/relationships/oleObject" Target="embeddings/oleObject85.bin"/><Relationship Id="rId16" Type="http://schemas.openxmlformats.org/officeDocument/2006/relationships/image" Target="media/image6.png"/><Relationship Id="rId37" Type="http://schemas.openxmlformats.org/officeDocument/2006/relationships/oleObject" Target="embeddings/oleObject16.bin"/><Relationship Id="rId58" Type="http://schemas.openxmlformats.org/officeDocument/2006/relationships/image" Target="media/image27.png"/><Relationship Id="rId79" Type="http://schemas.openxmlformats.org/officeDocument/2006/relationships/oleObject" Target="embeddings/oleObject37.bin"/><Relationship Id="rId102" Type="http://schemas.openxmlformats.org/officeDocument/2006/relationships/image" Target="media/image49.png"/><Relationship Id="rId123" Type="http://schemas.openxmlformats.org/officeDocument/2006/relationships/oleObject" Target="embeddings/oleObject59.bin"/><Relationship Id="rId144" Type="http://schemas.openxmlformats.org/officeDocument/2006/relationships/image" Target="media/image70.png"/><Relationship Id="rId90" Type="http://schemas.openxmlformats.org/officeDocument/2006/relationships/image" Target="media/image43.png"/><Relationship Id="rId165" Type="http://schemas.openxmlformats.org/officeDocument/2006/relationships/oleObject" Target="embeddings/oleObject80.bin"/><Relationship Id="rId186" Type="http://schemas.openxmlformats.org/officeDocument/2006/relationships/fontTable" Target="fontTable.xml"/><Relationship Id="rId27" Type="http://schemas.openxmlformats.org/officeDocument/2006/relationships/oleObject" Target="embeddings/oleObject11.bin"/><Relationship Id="rId48" Type="http://schemas.openxmlformats.org/officeDocument/2006/relationships/image" Target="media/image22.png"/><Relationship Id="rId69" Type="http://schemas.openxmlformats.org/officeDocument/2006/relationships/oleObject" Target="embeddings/oleObject32.bin"/><Relationship Id="rId113" Type="http://schemas.openxmlformats.org/officeDocument/2006/relationships/oleObject" Target="embeddings/oleObject54.bin"/><Relationship Id="rId134" Type="http://schemas.openxmlformats.org/officeDocument/2006/relationships/image" Target="media/image65.png"/><Relationship Id="rId80" Type="http://schemas.openxmlformats.org/officeDocument/2006/relationships/image" Target="media/image38.png"/><Relationship Id="rId155" Type="http://schemas.openxmlformats.org/officeDocument/2006/relationships/oleObject" Target="embeddings/oleObject75.bin"/><Relationship Id="rId176" Type="http://schemas.openxmlformats.org/officeDocument/2006/relationships/image" Target="media/image86.png"/><Relationship Id="rId17" Type="http://schemas.openxmlformats.org/officeDocument/2006/relationships/oleObject" Target="embeddings/oleObject6.bin"/><Relationship Id="rId38" Type="http://schemas.openxmlformats.org/officeDocument/2006/relationships/image" Target="media/image17.png"/><Relationship Id="rId59" Type="http://schemas.openxmlformats.org/officeDocument/2006/relationships/oleObject" Target="embeddings/oleObject27.bin"/><Relationship Id="rId103" Type="http://schemas.openxmlformats.org/officeDocument/2006/relationships/oleObject" Target="embeddings/oleObject49.bin"/><Relationship Id="rId124" Type="http://schemas.openxmlformats.org/officeDocument/2006/relationships/image" Target="media/image60.png"/><Relationship Id="rId70" Type="http://schemas.openxmlformats.org/officeDocument/2006/relationships/image" Target="media/image33.png"/><Relationship Id="rId91" Type="http://schemas.openxmlformats.org/officeDocument/2006/relationships/oleObject" Target="embeddings/oleObject43.bin"/><Relationship Id="rId145" Type="http://schemas.openxmlformats.org/officeDocument/2006/relationships/oleObject" Target="embeddings/oleObject70.bin"/><Relationship Id="rId166" Type="http://schemas.openxmlformats.org/officeDocument/2006/relationships/image" Target="media/image81.png"/><Relationship Id="rId187" Type="http://schemas.openxmlformats.org/officeDocument/2006/relationships/theme" Target="theme/theme1.xml"/><Relationship Id="rId1" Type="http://schemas.openxmlformats.org/officeDocument/2006/relationships/styles" Target="styles.xml"/><Relationship Id="rId28" Type="http://schemas.openxmlformats.org/officeDocument/2006/relationships/image" Target="media/image12.png"/><Relationship Id="rId49" Type="http://schemas.openxmlformats.org/officeDocument/2006/relationships/oleObject" Target="embeddings/oleObject22.bin"/><Relationship Id="rId114" Type="http://schemas.openxmlformats.org/officeDocument/2006/relationships/image" Target="media/image55.png"/><Relationship Id="rId60" Type="http://schemas.openxmlformats.org/officeDocument/2006/relationships/image" Target="media/image28.png"/><Relationship Id="rId81" Type="http://schemas.openxmlformats.org/officeDocument/2006/relationships/oleObject" Target="embeddings/oleObject38.bin"/><Relationship Id="rId135" Type="http://schemas.openxmlformats.org/officeDocument/2006/relationships/oleObject" Target="embeddings/oleObject65.bin"/><Relationship Id="rId156" Type="http://schemas.openxmlformats.org/officeDocument/2006/relationships/image" Target="media/image76.png"/><Relationship Id="rId177" Type="http://schemas.openxmlformats.org/officeDocument/2006/relationships/oleObject" Target="embeddings/oleObject86.bin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Norma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48</Pages>
  <Words>309</Words>
  <Characters>1762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Cognizant</Company>
  <LinksUpToDate>false</LinksUpToDate>
  <CharactersWithSpaces>2067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Anand, Shubham (Cognizant)</dc:creator>
  <cp:lastModifiedBy>Anand, Shubham (Cognizant)</cp:lastModifiedBy>
  <cp:revision>2</cp:revision>
  <dcterms:created xsi:type="dcterms:W3CDTF">2019-09-06T13:17:00Z</dcterms:created>
  <dcterms:modified xsi:type="dcterms:W3CDTF">2019-09-06T13:17:00Z</dcterms:modified>
</cp:coreProperties>
</file>